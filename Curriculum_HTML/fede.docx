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08EA842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0F4195E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028050E" wp14:editId="6A56B370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E0F749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28050E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3BE0F749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F7DED3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11CBA643022D4BCDA70B08ADDF47E277"/>
              </w:placeholder>
              <w:temporary/>
              <w:showingPlcHdr/>
              <w15:appearance w15:val="hidden"/>
            </w:sdtPr>
            <w:sdtEndPr/>
            <w:sdtContent>
              <w:p w14:paraId="3D0188A5" w14:textId="77777777" w:rsidR="001B2ABD" w:rsidRPr="0059649E" w:rsidRDefault="001B2ABD" w:rsidP="001B2ABD">
                <w:pPr>
                  <w:pStyle w:val="Ttulo"/>
                </w:pPr>
                <w:r w:rsidRPr="0059649E">
                  <w:rPr>
                    <w:lang w:bidi="es-ES"/>
                  </w:rPr>
                  <w:t>Nombre</w:t>
                </w:r>
                <w:r w:rsidRPr="0059649E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32"/>
                <w:w w:val="89"/>
              </w:rPr>
              <w:id w:val="2107002140"/>
              <w:placeholder>
                <w:docPart w:val="2C283A36876442C3BCF09B7E83446F55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7EE3EC3B" w14:textId="77777777" w:rsidR="001B2ABD" w:rsidRPr="0059649E" w:rsidRDefault="001B2ABD" w:rsidP="001B2ABD">
                <w:pPr>
                  <w:pStyle w:val="Subttulo"/>
                </w:pPr>
                <w:r w:rsidRPr="004830E5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4830E5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14:paraId="313FBD4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60498E92D644DB78CC3B617A97C986F"/>
              </w:placeholder>
              <w:temporary/>
              <w:showingPlcHdr/>
              <w15:appearance w15:val="hidden"/>
            </w:sdtPr>
            <w:sdtEndPr/>
            <w:sdtContent>
              <w:p w14:paraId="27DBA0A9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65082B50E1CD4AF9BEA0C5831C940E4C"/>
              </w:placeholder>
              <w:temporary/>
              <w:showingPlcHdr/>
              <w15:appearance w15:val="hidden"/>
            </w:sdtPr>
            <w:sdtEndPr/>
            <w:sdtContent>
              <w:p w14:paraId="2FAF2F7D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6EBD9BCF" w14:textId="77777777" w:rsidR="009260CD" w:rsidRPr="0059649E" w:rsidRDefault="009260CD" w:rsidP="009260CD"/>
              <w:p w14:paraId="7B0F4663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140C3D47" w14:textId="77777777" w:rsidR="00036450" w:rsidRPr="0059649E" w:rsidRDefault="00036450" w:rsidP="00036450"/>
          <w:sdt>
            <w:sdtPr>
              <w:id w:val="-1954003311"/>
              <w:placeholder>
                <w:docPart w:val="CE7D0719F6EE44BB86334C76A64BD760"/>
              </w:placeholder>
              <w:temporary/>
              <w:showingPlcHdr/>
              <w15:appearance w15:val="hidden"/>
            </w:sdtPr>
            <w:sdtEndPr/>
            <w:sdtContent>
              <w:p w14:paraId="3497834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B7DF2F33FBFE471FABB448BC75A6E869"/>
              </w:placeholder>
              <w:temporary/>
              <w:showingPlcHdr/>
              <w15:appearance w15:val="hidden"/>
            </w:sdtPr>
            <w:sdtEndPr/>
            <w:sdtContent>
              <w:p w14:paraId="3393A391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4A7D168F065C4A16A5B7F71BB614E477"/>
              </w:placeholder>
              <w:temporary/>
              <w:showingPlcHdr/>
              <w15:appearance w15:val="hidden"/>
            </w:sdtPr>
            <w:sdtEndPr/>
            <w:sdtContent>
              <w:p w14:paraId="41F6BFAD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32242D0F" w14:textId="77777777" w:rsidR="004D3011" w:rsidRPr="0059649E" w:rsidRDefault="004D3011" w:rsidP="004D3011"/>
          <w:sdt>
            <w:sdtPr>
              <w:id w:val="67859272"/>
              <w:placeholder>
                <w:docPart w:val="ABF4FDB9980441798619C099C0E08384"/>
              </w:placeholder>
              <w:temporary/>
              <w:showingPlcHdr/>
              <w15:appearance w15:val="hidden"/>
            </w:sdtPr>
            <w:sdtEndPr/>
            <w:sdtContent>
              <w:p w14:paraId="30E170CA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AFAE4DF13D474EC884EABAAE8F1E127C"/>
              </w:placeholder>
              <w:temporary/>
              <w:showingPlcHdr/>
              <w15:appearance w15:val="hidden"/>
            </w:sdtPr>
            <w:sdtEndPr/>
            <w:sdtContent>
              <w:p w14:paraId="53B0D524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41EDA52A" w14:textId="77777777" w:rsidR="004D3011" w:rsidRPr="0059649E" w:rsidRDefault="004D3011" w:rsidP="004D3011"/>
          <w:sdt>
            <w:sdtPr>
              <w:id w:val="-240260293"/>
              <w:placeholder>
                <w:docPart w:val="C2A8DEADDDD142C4853A0440CF68A1EE"/>
              </w:placeholder>
              <w:temporary/>
              <w:showingPlcHdr/>
              <w15:appearance w15:val="hidden"/>
            </w:sdtPr>
            <w:sdtEndPr/>
            <w:sdtContent>
              <w:p w14:paraId="54E602FD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FD570D1DF967410AAF63C256434E63F2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170D8FBC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7E4FE161" w14:textId="77777777" w:rsidR="004142CD" w:rsidRPr="0059649E" w:rsidRDefault="004142CD" w:rsidP="004142CD"/>
          <w:sdt>
            <w:sdtPr>
              <w:id w:val="-1444214663"/>
              <w:placeholder>
                <w:docPart w:val="8F108A18ED89412281E81EE2BF00E4A6"/>
              </w:placeholder>
              <w:temporary/>
              <w:showingPlcHdr/>
              <w15:appearance w15:val="hidden"/>
            </w:sdtPr>
            <w:sdtEndPr/>
            <w:sdtContent>
              <w:p w14:paraId="59864E62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84B7A0BE64294F5AA1E281AFEF72F57F"/>
              </w:placeholder>
              <w:temporary/>
              <w:showingPlcHdr/>
              <w15:appearance w15:val="hidden"/>
            </w:sdtPr>
            <w:sdtEndPr/>
            <w:sdtContent>
              <w:p w14:paraId="1079E118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06E513337479408F9A872978BDAEF63D"/>
              </w:placeholder>
              <w:temporary/>
              <w:showingPlcHdr/>
              <w15:appearance w15:val="hidden"/>
            </w:sdtPr>
            <w:sdtEndPr/>
            <w:sdtContent>
              <w:p w14:paraId="2EBD00E1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AB03E015D64F4E74B35F1043C9D98B66"/>
              </w:placeholder>
              <w:temporary/>
              <w:showingPlcHdr/>
              <w15:appearance w15:val="hidden"/>
            </w:sdtPr>
            <w:sdtEndPr/>
            <w:sdtContent>
              <w:p w14:paraId="23D78331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1CE8B57B577A4FDA9FBE5E3AE9A387CB"/>
              </w:placeholder>
              <w:temporary/>
              <w:showingPlcHdr/>
              <w15:appearance w15:val="hidden"/>
            </w:sdtPr>
            <w:sdtEndPr/>
            <w:sdtContent>
              <w:p w14:paraId="1DD0C545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6D2CB31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345252B6D0144F585AD83C314D95882"/>
              </w:placeholder>
              <w:temporary/>
              <w:showingPlcHdr/>
              <w15:appearance w15:val="hidden"/>
            </w:sdtPr>
            <w:sdtEndPr/>
            <w:sdtContent>
              <w:p w14:paraId="66DE8C8F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2C32DAF" w14:textId="77777777" w:rsidR="00036450" w:rsidRPr="0059649E" w:rsidRDefault="005B58B0" w:rsidP="00B359E4">
            <w:pPr>
              <w:pStyle w:val="Ttulo4"/>
            </w:pPr>
            <w:sdt>
              <w:sdtPr>
                <w:id w:val="245614494"/>
                <w:placeholder>
                  <w:docPart w:val="F3D410336DEC4AEA96CC84999483549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14BC3CFD" w14:textId="77777777" w:rsidR="00036450" w:rsidRPr="0059649E" w:rsidRDefault="005B58B0" w:rsidP="00B359E4">
            <w:pPr>
              <w:pStyle w:val="Fecha"/>
            </w:pPr>
            <w:sdt>
              <w:sdtPr>
                <w:id w:val="201059472"/>
                <w:placeholder>
                  <w:docPart w:val="30C3C2B67763485DAA9EF38B6357C39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6FAB82C6E0664CF0A735D099D6361CF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47C620C" w14:textId="77777777" w:rsidR="00CC0C6D" w:rsidRPr="0059649E" w:rsidRDefault="005B58B0" w:rsidP="00CC0C6D">
            <w:sdt>
              <w:sdtPr>
                <w:id w:val="1002478056"/>
                <w:placeholder>
                  <w:docPart w:val="3692A201DAAC4F4C972EF02AB89D534E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14:paraId="02CA3051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21AC519E" w14:textId="77777777" w:rsidR="00036450" w:rsidRPr="0059649E" w:rsidRDefault="005B58B0" w:rsidP="00B359E4">
            <w:pPr>
              <w:pStyle w:val="Ttulo4"/>
            </w:pPr>
            <w:sdt>
              <w:sdtPr>
                <w:id w:val="1241451579"/>
                <w:placeholder>
                  <w:docPart w:val="D5327D2781604F2396ED5FECFDE5E86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6AC3EB19" w14:textId="77777777" w:rsidR="00036450" w:rsidRPr="0059649E" w:rsidRDefault="005B58B0" w:rsidP="00B359E4">
            <w:pPr>
              <w:pStyle w:val="Fecha"/>
            </w:pPr>
            <w:sdt>
              <w:sdtPr>
                <w:id w:val="-2093458329"/>
                <w:placeholder>
                  <w:docPart w:val="B7792487DE404754B5407C9A91F20E4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B860E716B2E0447B916E9991E928F04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91F009C" w14:textId="77777777" w:rsidR="001424E5" w:rsidRPr="0059649E" w:rsidRDefault="005B58B0" w:rsidP="001424E5">
            <w:sdt>
              <w:sdtPr>
                <w:id w:val="520518218"/>
                <w:placeholder>
                  <w:docPart w:val="91A70DAB189D4CD2B11B2504F2E92E2E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35675B68" w14:textId="77777777" w:rsidR="004142CD" w:rsidRPr="0059649E" w:rsidRDefault="004142CD" w:rsidP="00036450"/>
          <w:sdt>
            <w:sdtPr>
              <w:id w:val="1001553383"/>
              <w:placeholder>
                <w:docPart w:val="95C0DF18C0F640DF9D096B48DB66511F"/>
              </w:placeholder>
              <w:temporary/>
              <w:showingPlcHdr/>
              <w15:appearance w15:val="hidden"/>
            </w:sdtPr>
            <w:sdtEndPr/>
            <w:sdtContent>
              <w:p w14:paraId="592A6CA3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B968A79" w14:textId="77777777" w:rsidR="00036450" w:rsidRPr="0059649E" w:rsidRDefault="005B58B0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82FD73BFD0F946FE8085853D5605424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4AC4D4B52C5147109986D22F8229C542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694B14F4" w14:textId="77777777" w:rsidR="00036450" w:rsidRPr="0059649E" w:rsidRDefault="005B58B0" w:rsidP="00B359E4">
            <w:pPr>
              <w:pStyle w:val="Fecha"/>
            </w:pPr>
            <w:sdt>
              <w:sdtPr>
                <w:id w:val="157580464"/>
                <w:placeholder>
                  <w:docPart w:val="C467210B9A7847A8AE54D8A6BE8D080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22EFABDE276F4DC0A446F35ECAE4989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06FBC0C" w14:textId="77777777" w:rsidR="00036450" w:rsidRPr="0059649E" w:rsidRDefault="005B58B0" w:rsidP="00036450">
            <w:sdt>
              <w:sdtPr>
                <w:id w:val="2029511879"/>
                <w:placeholder>
                  <w:docPart w:val="7C828D49A8734EE58CB500F5EC3ECDE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598DBEF2" w14:textId="77777777" w:rsidR="004D3011" w:rsidRPr="0059649E" w:rsidRDefault="004D3011" w:rsidP="00036450"/>
          <w:p w14:paraId="2DE338A9" w14:textId="77777777" w:rsidR="004D3011" w:rsidRPr="0059649E" w:rsidRDefault="005B58B0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FA44B3F9FA854847AED3BA326F1EEA0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4AA808BCDC1B453D8F5DBB7AD9B5B07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01017C2C" w14:textId="77777777" w:rsidR="004D3011" w:rsidRPr="0059649E" w:rsidRDefault="005B58B0" w:rsidP="00B359E4">
            <w:pPr>
              <w:pStyle w:val="Fecha"/>
            </w:pPr>
            <w:sdt>
              <w:sdtPr>
                <w:id w:val="1427539568"/>
                <w:placeholder>
                  <w:docPart w:val="D2F19CA67C60401BBAFE5DF28D52FC7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568191DB39674056B0DC6FE48C89AE5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3105501E" w14:textId="77777777" w:rsidR="004D3011" w:rsidRPr="0059649E" w:rsidRDefault="005B58B0" w:rsidP="004D3011">
            <w:sdt>
              <w:sdtPr>
                <w:id w:val="-448162616"/>
                <w:placeholder>
                  <w:docPart w:val="C0C072E45EB041D8A62B1EE405F99D2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33DF6837" w14:textId="77777777" w:rsidR="004D3011" w:rsidRPr="0059649E" w:rsidRDefault="004D3011" w:rsidP="00036450"/>
          <w:p w14:paraId="1CADD8BE" w14:textId="77777777" w:rsidR="004D3011" w:rsidRPr="0059649E" w:rsidRDefault="005B58B0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8870917C76D74FE8A5CB7AB35489064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9EC542B568F94B1DAB4E6C3BB5F05DA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460A92E" w14:textId="77777777" w:rsidR="004D3011" w:rsidRPr="0059649E" w:rsidRDefault="005B58B0" w:rsidP="00B359E4">
            <w:pPr>
              <w:pStyle w:val="Fecha"/>
            </w:pPr>
            <w:sdt>
              <w:sdtPr>
                <w:id w:val="-1949918139"/>
                <w:placeholder>
                  <w:docPart w:val="7406D1D56174495E94A6D00DAA3AB5C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E5CA3617BADE43DCADCC2C87C16ADAA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B473C17" w14:textId="77777777" w:rsidR="004D3011" w:rsidRPr="0059649E" w:rsidRDefault="005B58B0" w:rsidP="004D3011">
            <w:sdt>
              <w:sdtPr>
                <w:id w:val="-1480993500"/>
                <w:placeholder>
                  <w:docPart w:val="492B92676B1E435CA6CD1B43D4CD971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16D90F95" w14:textId="77777777" w:rsidR="004D3011" w:rsidRPr="0059649E" w:rsidRDefault="004D3011" w:rsidP="00036450"/>
          <w:sdt>
            <w:sdtPr>
              <w:id w:val="1669594239"/>
              <w:placeholder>
                <w:docPart w:val="EBA16BD2209D49238DCC73DE1C8DC0F6"/>
              </w:placeholder>
              <w:temporary/>
              <w:showingPlcHdr/>
              <w15:appearance w15:val="hidden"/>
            </w:sdtPr>
            <w:sdtEndPr/>
            <w:sdtContent>
              <w:p w14:paraId="203776B6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0AD1E4B5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1B2EC939" wp14:editId="6CEA5B02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754C6E15" w14:textId="77777777" w:rsidR="0043117B" w:rsidRPr="0059649E" w:rsidRDefault="005B58B0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51C9" w14:textId="77777777" w:rsidR="005B58B0" w:rsidRDefault="005B58B0" w:rsidP="000C45FF">
      <w:r>
        <w:separator/>
      </w:r>
    </w:p>
  </w:endnote>
  <w:endnote w:type="continuationSeparator" w:id="0">
    <w:p w14:paraId="495E1823" w14:textId="77777777" w:rsidR="005B58B0" w:rsidRDefault="005B58B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8DF90" w14:textId="77777777" w:rsidR="005B58B0" w:rsidRDefault="005B58B0" w:rsidP="000C45FF">
      <w:r>
        <w:separator/>
      </w:r>
    </w:p>
  </w:footnote>
  <w:footnote w:type="continuationSeparator" w:id="0">
    <w:p w14:paraId="373C047E" w14:textId="77777777" w:rsidR="005B58B0" w:rsidRDefault="005B58B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31A3D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F20A34B" wp14:editId="12254BF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E5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830E5"/>
    <w:rsid w:val="00496591"/>
    <w:rsid w:val="004C63E4"/>
    <w:rsid w:val="004D3011"/>
    <w:rsid w:val="005262AC"/>
    <w:rsid w:val="0059649E"/>
    <w:rsid w:val="005B58B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215F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no\AppData\Local\Microsoft\Office\16.0\DTS\es-ES%7b0F26E5BB-1DE4-42F4-B677-E6FDC0F10F95%7d\%7b2D32B791-9084-4B2B-A178-12E6E01D46E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CBA643022D4BCDA70B08ADDF47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C3A8E-2AC8-4A13-857D-5D939F49A6A2}"/>
      </w:docPartPr>
      <w:docPartBody>
        <w:p w:rsidR="00000000" w:rsidRDefault="008F2345">
          <w:pPr>
            <w:pStyle w:val="11CBA643022D4BCDA70B08ADDF47E277"/>
          </w:pPr>
          <w:r w:rsidRPr="0059649E">
            <w:rPr>
              <w:lang w:bidi="es-ES"/>
            </w:rPr>
            <w:t>Nombre</w:t>
          </w:r>
          <w:r w:rsidRPr="0059649E">
            <w:rPr>
              <w:lang w:bidi="es-ES"/>
            </w:rPr>
            <w:br/>
            <w:t>Aquí</w:t>
          </w:r>
        </w:p>
      </w:docPartBody>
    </w:docPart>
    <w:docPart>
      <w:docPartPr>
        <w:name w:val="2C283A36876442C3BCF09B7E8344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493B2-3B90-4592-B92B-87E0BF4D4FEC}"/>
      </w:docPartPr>
      <w:docPartBody>
        <w:p w:rsidR="00000000" w:rsidRDefault="008F2345">
          <w:pPr>
            <w:pStyle w:val="2C283A36876442C3BCF09B7E83446F55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C60498E92D644DB78CC3B617A97C9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EC4E3-3F3D-4894-AE4A-18F6128F9A84}"/>
      </w:docPartPr>
      <w:docPartBody>
        <w:p w:rsidR="00000000" w:rsidRDefault="008F2345">
          <w:pPr>
            <w:pStyle w:val="C60498E92D644DB78CC3B617A97C986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65082B50E1CD4AF9BEA0C5831C94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80C86-901B-4526-AEFD-DA4086B46F78}"/>
      </w:docPartPr>
      <w:docPartBody>
        <w:p w:rsidR="00081577" w:rsidRPr="0059649E" w:rsidRDefault="008F2345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8F2345" w:rsidP="009260CD"/>
        <w:p w:rsidR="00000000" w:rsidRDefault="008F2345">
          <w:pPr>
            <w:pStyle w:val="65082B50E1CD4AF9BEA0C5831C940E4C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CE7D0719F6EE44BB86334C76A64B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EFA41-3DB6-4EC5-92F1-CF2479B4C724}"/>
      </w:docPartPr>
      <w:docPartBody>
        <w:p w:rsidR="00000000" w:rsidRDefault="008F2345">
          <w:pPr>
            <w:pStyle w:val="CE7D0719F6EE44BB86334C76A64BD76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B7DF2F33FBFE471FABB448BC75A6E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99457-BA17-4512-8797-73C9DD5A4CD8}"/>
      </w:docPartPr>
      <w:docPartBody>
        <w:p w:rsidR="00000000" w:rsidRDefault="008F2345">
          <w:pPr>
            <w:pStyle w:val="B7DF2F33FBFE471FABB448BC75A6E869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A7D168F065C4A16A5B7F71BB614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29183-C70C-42B9-942F-D00F5C0C9104}"/>
      </w:docPartPr>
      <w:docPartBody>
        <w:p w:rsidR="00000000" w:rsidRDefault="008F2345">
          <w:pPr>
            <w:pStyle w:val="4A7D168F065C4A16A5B7F71BB614E477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ABF4FDB9980441798619C099C0E08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B29EB-E2E0-4E6C-8697-9EDE2446ADC5}"/>
      </w:docPartPr>
      <w:docPartBody>
        <w:p w:rsidR="00000000" w:rsidRDefault="008F2345">
          <w:pPr>
            <w:pStyle w:val="ABF4FDB9980441798619C099C0E08384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AFAE4DF13D474EC884EABAAE8F1E1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0981B-903E-49C8-A3A2-E5402118DFE9}"/>
      </w:docPartPr>
      <w:docPartBody>
        <w:p w:rsidR="00000000" w:rsidRDefault="008F2345">
          <w:pPr>
            <w:pStyle w:val="AFAE4DF13D474EC884EABAAE8F1E127C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C2A8DEADDDD142C4853A0440CF68A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0E07E-6D17-4039-AE2B-8F75D68BE31F}"/>
      </w:docPartPr>
      <w:docPartBody>
        <w:p w:rsidR="00000000" w:rsidRDefault="008F2345">
          <w:pPr>
            <w:pStyle w:val="C2A8DEADDDD142C4853A0440CF68A1EE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FD570D1DF967410AAF63C256434E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1AAF-696B-4336-B2BF-E049E33E375A}"/>
      </w:docPartPr>
      <w:docPartBody>
        <w:p w:rsidR="00000000" w:rsidRDefault="008F2345">
          <w:pPr>
            <w:pStyle w:val="FD570D1DF967410AAF63C256434E63F2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8F108A18ED89412281E81EE2BF00E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2E63-D6C0-4FC0-B186-B4F1E0FF684E}"/>
      </w:docPartPr>
      <w:docPartBody>
        <w:p w:rsidR="00000000" w:rsidRDefault="008F2345">
          <w:pPr>
            <w:pStyle w:val="8F108A18ED89412281E81EE2BF00E4A6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84B7A0BE64294F5AA1E281AFEF72F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CA6CE-1C6A-43A6-B263-EB316C86F5F1}"/>
      </w:docPartPr>
      <w:docPartBody>
        <w:p w:rsidR="00000000" w:rsidRDefault="008F2345">
          <w:pPr>
            <w:pStyle w:val="84B7A0BE64294F5AA1E281AFEF72F57F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06E513337479408F9A872978BDAEF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54BD-E1ED-4AEC-AC5B-8A4ADD3D18B7}"/>
      </w:docPartPr>
      <w:docPartBody>
        <w:p w:rsidR="00000000" w:rsidRDefault="008F2345">
          <w:pPr>
            <w:pStyle w:val="06E513337479408F9A872978BDAEF63D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AB03E015D64F4E74B35F1043C9D98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EFA2F-A465-4FA9-8A50-5D6DBA183A4D}"/>
      </w:docPartPr>
      <w:docPartBody>
        <w:p w:rsidR="00000000" w:rsidRDefault="008F2345">
          <w:pPr>
            <w:pStyle w:val="AB03E015D64F4E74B35F1043C9D98B66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1CE8B57B577A4FDA9FBE5E3AE9A3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F2BDD-D1FF-4EE5-8125-79F876D44176}"/>
      </w:docPartPr>
      <w:docPartBody>
        <w:p w:rsidR="00000000" w:rsidRDefault="008F2345">
          <w:pPr>
            <w:pStyle w:val="1CE8B57B577A4FDA9FBE5E3AE9A387CB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D345252B6D0144F585AD83C314D95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C97C-643E-463B-AAF1-4657AF5A84C1}"/>
      </w:docPartPr>
      <w:docPartBody>
        <w:p w:rsidR="00000000" w:rsidRDefault="008F2345">
          <w:pPr>
            <w:pStyle w:val="D345252B6D0144F585AD83C314D95882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F3D410336DEC4AEA96CC84999483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6F86-3B17-41EB-AA88-1FCD9C64746C}"/>
      </w:docPartPr>
      <w:docPartBody>
        <w:p w:rsidR="00000000" w:rsidRDefault="008F2345">
          <w:pPr>
            <w:pStyle w:val="F3D410336DEC4AEA96CC84999483549E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30C3C2B67763485DAA9EF38B6357C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ACF57-5752-49A9-8922-3E6D4215A3BF}"/>
      </w:docPartPr>
      <w:docPartBody>
        <w:p w:rsidR="00000000" w:rsidRDefault="008F2345">
          <w:pPr>
            <w:pStyle w:val="30C3C2B67763485DAA9EF38B6357C399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FAB82C6E0664CF0A735D099D6361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99D6-3BA8-4EC8-AEBB-0EBB7180A1AD}"/>
      </w:docPartPr>
      <w:docPartBody>
        <w:p w:rsidR="00000000" w:rsidRDefault="008F2345">
          <w:pPr>
            <w:pStyle w:val="6FAB82C6E0664CF0A735D099D6361CF2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3692A201DAAC4F4C972EF02AB89D5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C05E7-B294-4873-9EBC-D289976AEC53}"/>
      </w:docPartPr>
      <w:docPartBody>
        <w:p w:rsidR="00000000" w:rsidRDefault="008F2345">
          <w:pPr>
            <w:pStyle w:val="3692A201DAAC4F4C972EF02AB89D534E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D5327D2781604F2396ED5FECFDE5E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1B7D4-856B-4E6E-A8D6-8A51F314A983}"/>
      </w:docPartPr>
      <w:docPartBody>
        <w:p w:rsidR="00000000" w:rsidRDefault="008F2345">
          <w:pPr>
            <w:pStyle w:val="D5327D2781604F2396ED5FECFDE5E866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B7792487DE404754B5407C9A91F20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22CAD-167C-4C16-B537-F223743F07C9}"/>
      </w:docPartPr>
      <w:docPartBody>
        <w:p w:rsidR="00000000" w:rsidRDefault="008F2345">
          <w:pPr>
            <w:pStyle w:val="B7792487DE404754B5407C9A91F20E42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860E716B2E0447B916E9991E928F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6932D-1EAF-4B78-A950-75ECED63A6E0}"/>
      </w:docPartPr>
      <w:docPartBody>
        <w:p w:rsidR="00000000" w:rsidRDefault="008F2345">
          <w:pPr>
            <w:pStyle w:val="B860E716B2E0447B916E9991E928F043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91A70DAB189D4CD2B11B2504F2E92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48C49-875B-4787-865D-9411D13282A2}"/>
      </w:docPartPr>
      <w:docPartBody>
        <w:p w:rsidR="00000000" w:rsidRDefault="008F2345">
          <w:pPr>
            <w:pStyle w:val="91A70DAB189D4CD2B11B2504F2E92E2E"/>
          </w:pPr>
          <w:r w:rsidRPr="0059649E">
            <w:rPr>
              <w:lang w:bidi="es-ES"/>
            </w:rPr>
            <w:t>[Puede presumir de sus buenas notas y mencionar las recompensas y honores recibidos. No dude</w:t>
          </w:r>
          <w:r w:rsidRPr="0059649E">
            <w:rPr>
              <w:lang w:bidi="es-ES"/>
            </w:rPr>
            <w:t xml:space="preserve"> en comentar brevemente sus tareas actuales].</w:t>
          </w:r>
        </w:p>
      </w:docPartBody>
    </w:docPart>
    <w:docPart>
      <w:docPartPr>
        <w:name w:val="95C0DF18C0F640DF9D096B48DB665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1602D-986E-4943-84CB-6A8991C044DC}"/>
      </w:docPartPr>
      <w:docPartBody>
        <w:p w:rsidR="00000000" w:rsidRDefault="008F2345">
          <w:pPr>
            <w:pStyle w:val="95C0DF18C0F640DF9D096B48DB66511F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82FD73BFD0F946FE8085853D5605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0DB3F-A8D9-43F4-80C1-C7AFD1455AE9}"/>
      </w:docPartPr>
      <w:docPartBody>
        <w:p w:rsidR="00000000" w:rsidRDefault="008F2345">
          <w:pPr>
            <w:pStyle w:val="82FD73BFD0F946FE8085853D56054249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4AC4D4B52C5147109986D22F8229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3623-50FE-4D23-A617-2F428415B743}"/>
      </w:docPartPr>
      <w:docPartBody>
        <w:p w:rsidR="00000000" w:rsidRDefault="008F2345">
          <w:pPr>
            <w:pStyle w:val="4AC4D4B52C5147109986D22F8229C542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C467210B9A7847A8AE54D8A6BE8D0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CF410-3A5D-4A89-955C-7BF4738ABE8E}"/>
      </w:docPartPr>
      <w:docPartBody>
        <w:p w:rsidR="00000000" w:rsidRDefault="008F2345">
          <w:pPr>
            <w:pStyle w:val="C467210B9A7847A8AE54D8A6BE8D0809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22EFABDE276F4DC0A446F35ECAE4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17DF4-6B72-4667-81F6-56E26E0FC57E}"/>
      </w:docPartPr>
      <w:docPartBody>
        <w:p w:rsidR="00000000" w:rsidRDefault="008F2345">
          <w:pPr>
            <w:pStyle w:val="22EFABDE276F4DC0A446F35ECAE49895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7C828D49A8734EE58CB500F5EC3E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8B56A-CDDA-45A3-BF11-13E9BF73E600}"/>
      </w:docPartPr>
      <w:docPartBody>
        <w:p w:rsidR="00000000" w:rsidRDefault="008F2345">
          <w:pPr>
            <w:pStyle w:val="7C828D49A8734EE58CB500F5EC3ECDE7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FA44B3F9FA854847AED3BA326F1E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9C102-F7E7-4354-A37F-1C23AAF13434}"/>
      </w:docPartPr>
      <w:docPartBody>
        <w:p w:rsidR="00000000" w:rsidRDefault="008F2345">
          <w:pPr>
            <w:pStyle w:val="FA44B3F9FA854847AED3BA326F1EEA05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4AA808BCDC1B453D8F5DBB7AD9B5B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44BD7-87DD-432D-8731-DDDC060B4DC3}"/>
      </w:docPartPr>
      <w:docPartBody>
        <w:p w:rsidR="00000000" w:rsidRDefault="008F2345">
          <w:pPr>
            <w:pStyle w:val="4AA808BCDC1B453D8F5DBB7AD9B5B07E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D2F19CA67C60401BBAFE5DF28D52F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DC414-B711-44CB-9E88-2DB8A8D6CB97}"/>
      </w:docPartPr>
      <w:docPartBody>
        <w:p w:rsidR="00000000" w:rsidRDefault="008F2345">
          <w:pPr>
            <w:pStyle w:val="D2F19CA67C60401BBAFE5DF28D52FC7C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68191DB39674056B0DC6FE48C89A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4A9C-C06D-4D6E-BEA6-139610EC8529}"/>
      </w:docPartPr>
      <w:docPartBody>
        <w:p w:rsidR="00000000" w:rsidRDefault="008F2345">
          <w:pPr>
            <w:pStyle w:val="568191DB39674056B0DC6FE48C89AE51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C0C072E45EB041D8A62B1EE405F99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CF494-E7E5-4AF3-8266-04A7F99A4EAF}"/>
      </w:docPartPr>
      <w:docPartBody>
        <w:p w:rsidR="00000000" w:rsidRDefault="008F2345">
          <w:pPr>
            <w:pStyle w:val="C0C072E45EB041D8A62B1EE405F99D25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8870917C76D74FE8A5CB7AB354890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3E99A-964B-4B36-A071-335941176036}"/>
      </w:docPartPr>
      <w:docPartBody>
        <w:p w:rsidR="00000000" w:rsidRDefault="008F2345">
          <w:pPr>
            <w:pStyle w:val="8870917C76D74FE8A5CB7AB354890642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9EC542B568F94B1DAB4E6C3BB5F0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1B23-78E7-47E4-A9AC-4E6855D2593E}"/>
      </w:docPartPr>
      <w:docPartBody>
        <w:p w:rsidR="00000000" w:rsidRDefault="008F2345">
          <w:pPr>
            <w:pStyle w:val="9EC542B568F94B1DAB4E6C3BB5F05DAE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7406D1D56174495E94A6D00DAA3AB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2898-396E-4846-ABD7-63AF495EF47A}"/>
      </w:docPartPr>
      <w:docPartBody>
        <w:p w:rsidR="00000000" w:rsidRDefault="008F2345">
          <w:pPr>
            <w:pStyle w:val="7406D1D56174495E94A6D00DAA3AB5C4"/>
          </w:pPr>
          <w:r w:rsidRPr="0059649E">
            <w:rPr>
              <w:lang w:bidi="es-ES"/>
            </w:rPr>
            <w:t xml:space="preserve">[Fecha de </w:t>
          </w:r>
          <w:r w:rsidRPr="0059649E">
            <w:rPr>
              <w:lang w:bidi="es-ES"/>
            </w:rPr>
            <w:t>inicio]</w:t>
          </w:r>
        </w:p>
      </w:docPartBody>
    </w:docPart>
    <w:docPart>
      <w:docPartPr>
        <w:name w:val="E5CA3617BADE43DCADCC2C87C16A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E26B-7F54-4A2C-81B7-3BD0E3FD89AB}"/>
      </w:docPartPr>
      <w:docPartBody>
        <w:p w:rsidR="00000000" w:rsidRDefault="008F2345">
          <w:pPr>
            <w:pStyle w:val="E5CA3617BADE43DCADCC2C87C16ADAA8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492B92676B1E435CA6CD1B43D4CD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2E06A-CDEC-4079-90EB-0FEFBC1837C2}"/>
      </w:docPartPr>
      <w:docPartBody>
        <w:p w:rsidR="00000000" w:rsidRDefault="008F2345">
          <w:pPr>
            <w:pStyle w:val="492B92676B1E435CA6CD1B43D4CD9714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EBA16BD2209D49238DCC73DE1C8DC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5EA70-F951-4A62-A04E-8DDD4F23829A}"/>
      </w:docPartPr>
      <w:docPartBody>
        <w:p w:rsidR="00000000" w:rsidRDefault="008F2345">
          <w:pPr>
            <w:pStyle w:val="EBA16BD2209D49238DCC73DE1C8DC0F6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5"/>
    <w:rsid w:val="008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CBA643022D4BCDA70B08ADDF47E277">
    <w:name w:val="11CBA643022D4BCDA70B08ADDF47E277"/>
  </w:style>
  <w:style w:type="paragraph" w:customStyle="1" w:styleId="2C283A36876442C3BCF09B7E83446F55">
    <w:name w:val="2C283A36876442C3BCF09B7E83446F55"/>
  </w:style>
  <w:style w:type="paragraph" w:customStyle="1" w:styleId="C60498E92D644DB78CC3B617A97C986F">
    <w:name w:val="C60498E92D644DB78CC3B617A97C986F"/>
  </w:style>
  <w:style w:type="paragraph" w:customStyle="1" w:styleId="65082B50E1CD4AF9BEA0C5831C940E4C">
    <w:name w:val="65082B50E1CD4AF9BEA0C5831C940E4C"/>
  </w:style>
  <w:style w:type="paragraph" w:customStyle="1" w:styleId="CE7D0719F6EE44BB86334C76A64BD760">
    <w:name w:val="CE7D0719F6EE44BB86334C76A64BD760"/>
  </w:style>
  <w:style w:type="paragraph" w:customStyle="1" w:styleId="B7DF2F33FBFE471FABB448BC75A6E869">
    <w:name w:val="B7DF2F33FBFE471FABB448BC75A6E869"/>
  </w:style>
  <w:style w:type="paragraph" w:customStyle="1" w:styleId="4A7D168F065C4A16A5B7F71BB614E477">
    <w:name w:val="4A7D168F065C4A16A5B7F71BB614E477"/>
  </w:style>
  <w:style w:type="paragraph" w:customStyle="1" w:styleId="ABF4FDB9980441798619C099C0E08384">
    <w:name w:val="ABF4FDB9980441798619C099C0E08384"/>
  </w:style>
  <w:style w:type="paragraph" w:customStyle="1" w:styleId="AFAE4DF13D474EC884EABAAE8F1E127C">
    <w:name w:val="AFAE4DF13D474EC884EABAAE8F1E127C"/>
  </w:style>
  <w:style w:type="paragraph" w:customStyle="1" w:styleId="C2A8DEADDDD142C4853A0440CF68A1EE">
    <w:name w:val="C2A8DEADDDD142C4853A0440CF68A1EE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FD570D1DF967410AAF63C256434E63F2">
    <w:name w:val="FD570D1DF967410AAF63C256434E63F2"/>
  </w:style>
  <w:style w:type="paragraph" w:customStyle="1" w:styleId="8F108A18ED89412281E81EE2BF00E4A6">
    <w:name w:val="8F108A18ED89412281E81EE2BF00E4A6"/>
  </w:style>
  <w:style w:type="paragraph" w:customStyle="1" w:styleId="84B7A0BE64294F5AA1E281AFEF72F57F">
    <w:name w:val="84B7A0BE64294F5AA1E281AFEF72F57F"/>
  </w:style>
  <w:style w:type="paragraph" w:customStyle="1" w:styleId="06E513337479408F9A872978BDAEF63D">
    <w:name w:val="06E513337479408F9A872978BDAEF63D"/>
  </w:style>
  <w:style w:type="paragraph" w:customStyle="1" w:styleId="AB03E015D64F4E74B35F1043C9D98B66">
    <w:name w:val="AB03E015D64F4E74B35F1043C9D98B66"/>
  </w:style>
  <w:style w:type="paragraph" w:customStyle="1" w:styleId="1CE8B57B577A4FDA9FBE5E3AE9A387CB">
    <w:name w:val="1CE8B57B577A4FDA9FBE5E3AE9A387CB"/>
  </w:style>
  <w:style w:type="paragraph" w:customStyle="1" w:styleId="D345252B6D0144F585AD83C314D95882">
    <w:name w:val="D345252B6D0144F585AD83C314D95882"/>
  </w:style>
  <w:style w:type="paragraph" w:customStyle="1" w:styleId="F3D410336DEC4AEA96CC84999483549E">
    <w:name w:val="F3D410336DEC4AEA96CC84999483549E"/>
  </w:style>
  <w:style w:type="paragraph" w:customStyle="1" w:styleId="30C3C2B67763485DAA9EF38B6357C399">
    <w:name w:val="30C3C2B67763485DAA9EF38B6357C399"/>
  </w:style>
  <w:style w:type="paragraph" w:customStyle="1" w:styleId="6FAB82C6E0664CF0A735D099D6361CF2">
    <w:name w:val="6FAB82C6E0664CF0A735D099D6361CF2"/>
  </w:style>
  <w:style w:type="paragraph" w:customStyle="1" w:styleId="3692A201DAAC4F4C972EF02AB89D534E">
    <w:name w:val="3692A201DAAC4F4C972EF02AB89D534E"/>
  </w:style>
  <w:style w:type="paragraph" w:customStyle="1" w:styleId="D5327D2781604F2396ED5FECFDE5E866">
    <w:name w:val="D5327D2781604F2396ED5FECFDE5E866"/>
  </w:style>
  <w:style w:type="paragraph" w:customStyle="1" w:styleId="B7792487DE404754B5407C9A91F20E42">
    <w:name w:val="B7792487DE404754B5407C9A91F20E42"/>
  </w:style>
  <w:style w:type="paragraph" w:customStyle="1" w:styleId="B860E716B2E0447B916E9991E928F043">
    <w:name w:val="B860E716B2E0447B916E9991E928F043"/>
  </w:style>
  <w:style w:type="paragraph" w:customStyle="1" w:styleId="91A70DAB189D4CD2B11B2504F2E92E2E">
    <w:name w:val="91A70DAB189D4CD2B11B2504F2E92E2E"/>
  </w:style>
  <w:style w:type="paragraph" w:customStyle="1" w:styleId="95C0DF18C0F640DF9D096B48DB66511F">
    <w:name w:val="95C0DF18C0F640DF9D096B48DB66511F"/>
  </w:style>
  <w:style w:type="paragraph" w:customStyle="1" w:styleId="82FD73BFD0F946FE8085853D56054249">
    <w:name w:val="82FD73BFD0F946FE8085853D56054249"/>
  </w:style>
  <w:style w:type="paragraph" w:customStyle="1" w:styleId="4AC4D4B52C5147109986D22F8229C542">
    <w:name w:val="4AC4D4B52C5147109986D22F8229C542"/>
  </w:style>
  <w:style w:type="paragraph" w:customStyle="1" w:styleId="C467210B9A7847A8AE54D8A6BE8D0809">
    <w:name w:val="C467210B9A7847A8AE54D8A6BE8D0809"/>
  </w:style>
  <w:style w:type="paragraph" w:customStyle="1" w:styleId="22EFABDE276F4DC0A446F35ECAE49895">
    <w:name w:val="22EFABDE276F4DC0A446F35ECAE49895"/>
  </w:style>
  <w:style w:type="paragraph" w:customStyle="1" w:styleId="7C828D49A8734EE58CB500F5EC3ECDE7">
    <w:name w:val="7C828D49A8734EE58CB500F5EC3ECDE7"/>
  </w:style>
  <w:style w:type="paragraph" w:customStyle="1" w:styleId="FA44B3F9FA854847AED3BA326F1EEA05">
    <w:name w:val="FA44B3F9FA854847AED3BA326F1EEA05"/>
  </w:style>
  <w:style w:type="paragraph" w:customStyle="1" w:styleId="4AA808BCDC1B453D8F5DBB7AD9B5B07E">
    <w:name w:val="4AA808BCDC1B453D8F5DBB7AD9B5B07E"/>
  </w:style>
  <w:style w:type="paragraph" w:customStyle="1" w:styleId="D2F19CA67C60401BBAFE5DF28D52FC7C">
    <w:name w:val="D2F19CA67C60401BBAFE5DF28D52FC7C"/>
  </w:style>
  <w:style w:type="paragraph" w:customStyle="1" w:styleId="568191DB39674056B0DC6FE48C89AE51">
    <w:name w:val="568191DB39674056B0DC6FE48C89AE51"/>
  </w:style>
  <w:style w:type="paragraph" w:customStyle="1" w:styleId="C0C072E45EB041D8A62B1EE405F99D25">
    <w:name w:val="C0C072E45EB041D8A62B1EE405F99D25"/>
  </w:style>
  <w:style w:type="paragraph" w:customStyle="1" w:styleId="8870917C76D74FE8A5CB7AB354890642">
    <w:name w:val="8870917C76D74FE8A5CB7AB354890642"/>
  </w:style>
  <w:style w:type="paragraph" w:customStyle="1" w:styleId="9EC542B568F94B1DAB4E6C3BB5F05DAE">
    <w:name w:val="9EC542B568F94B1DAB4E6C3BB5F05DAE"/>
  </w:style>
  <w:style w:type="paragraph" w:customStyle="1" w:styleId="7406D1D56174495E94A6D00DAA3AB5C4">
    <w:name w:val="7406D1D56174495E94A6D00DAA3AB5C4"/>
  </w:style>
  <w:style w:type="paragraph" w:customStyle="1" w:styleId="E5CA3617BADE43DCADCC2C87C16ADAA8">
    <w:name w:val="E5CA3617BADE43DCADCC2C87C16ADAA8"/>
  </w:style>
  <w:style w:type="paragraph" w:customStyle="1" w:styleId="492B92676B1E435CA6CD1B43D4CD9714">
    <w:name w:val="492B92676B1E435CA6CD1B43D4CD971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EBA16BD2209D49238DCC73DE1C8DC0F6">
    <w:name w:val="EBA16BD2209D49238DCC73DE1C8DC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{2D32B791-9084-4B2B-A178-12E6E01D46ED}tf00546271_win32.dotx</Template>
  <TotalTime>0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2020-09-24T14:37:00Z</dcterms:created>
  <dcterms:modified xsi:type="dcterms:W3CDTF">2020-09-24T14:41:00Z</dcterms:modified>
</cp:coreProperties>
</file>